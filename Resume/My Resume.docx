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2F2612" w14:paraId="5777926F" w14:textId="77777777" w:rsidTr="000579A3">
        <w:trPr>
          <w:trHeight w:val="4410"/>
        </w:trPr>
        <w:tc>
          <w:tcPr>
            <w:tcW w:w="3600" w:type="dxa"/>
            <w:vAlign w:val="bottom"/>
          </w:tcPr>
          <w:p w14:paraId="28C5E6B3" w14:textId="77777777" w:rsidR="002F2612" w:rsidRPr="001B2A1B" w:rsidRDefault="002F2612" w:rsidP="000579A3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1B2A1B">
              <w:rPr>
                <w:b/>
                <w:bCs/>
              </w:rPr>
              <w:t>ersonal Website:</w:t>
            </w:r>
          </w:p>
          <w:p w14:paraId="4B302E6E" w14:textId="77777777" w:rsidR="002F2612" w:rsidRPr="001B2A1B" w:rsidRDefault="002F2612" w:rsidP="000579A3">
            <w:pPr>
              <w:rPr>
                <w:sz w:val="17"/>
                <w:szCs w:val="17"/>
              </w:rPr>
            </w:pPr>
            <w:r w:rsidRPr="001B2A1B">
              <w:rPr>
                <w:sz w:val="17"/>
                <w:szCs w:val="17"/>
              </w:rPr>
              <w:t>https://portfoliopagemanuel.netlify.app</w:t>
            </w:r>
          </w:p>
          <w:p w14:paraId="1271FDCB" w14:textId="77777777" w:rsidR="002F2612" w:rsidRDefault="002F2612" w:rsidP="000579A3"/>
          <w:p w14:paraId="3A220154" w14:textId="77777777" w:rsidR="002F2612" w:rsidRPr="001B2A1B" w:rsidRDefault="002F2612" w:rsidP="000579A3">
            <w:pPr>
              <w:rPr>
                <w:b/>
                <w:bCs/>
              </w:rPr>
            </w:pPr>
            <w:r w:rsidRPr="001B2A1B">
              <w:rPr>
                <w:b/>
                <w:bCs/>
              </w:rPr>
              <w:t>LinkedIn:</w:t>
            </w:r>
          </w:p>
          <w:p w14:paraId="4599D047" w14:textId="77777777" w:rsidR="002F2612" w:rsidRPr="001B2A1B" w:rsidRDefault="002F2612" w:rsidP="000579A3">
            <w:pPr>
              <w:rPr>
                <w:sz w:val="17"/>
                <w:szCs w:val="17"/>
              </w:rPr>
            </w:pPr>
            <w:r w:rsidRPr="001B2A1B">
              <w:rPr>
                <w:sz w:val="17"/>
                <w:szCs w:val="17"/>
              </w:rPr>
              <w:t>https://www.linkedin.com/in/manuel-mendez-379025190/</w:t>
            </w:r>
          </w:p>
          <w:p w14:paraId="38D808B0" w14:textId="77777777" w:rsidR="002F2612" w:rsidRDefault="002F2612" w:rsidP="000579A3"/>
          <w:p w14:paraId="52D21A0F" w14:textId="77777777" w:rsidR="002F2612" w:rsidRPr="001B2A1B" w:rsidRDefault="002F2612" w:rsidP="000579A3">
            <w:pPr>
              <w:rPr>
                <w:b/>
                <w:bCs/>
              </w:rPr>
            </w:pPr>
            <w:r w:rsidRPr="001B2A1B">
              <w:rPr>
                <w:b/>
                <w:bCs/>
              </w:rPr>
              <w:t>GitHub:</w:t>
            </w:r>
          </w:p>
          <w:p w14:paraId="613E8E49" w14:textId="77777777" w:rsidR="002F2612" w:rsidRDefault="002F2612" w:rsidP="000579A3">
            <w:pPr>
              <w:rPr>
                <w:rStyle w:val="Hyperlink"/>
              </w:rPr>
            </w:pPr>
            <w:hyperlink r:id="rId10" w:history="1">
              <w:r w:rsidRPr="00D52B21">
                <w:rPr>
                  <w:rStyle w:val="Hyperlink"/>
                </w:rPr>
                <w:t>https://github.com/manuellemendez</w:t>
              </w:r>
            </w:hyperlink>
          </w:p>
          <w:p w14:paraId="37E56262" w14:textId="77777777" w:rsidR="002F2612" w:rsidRPr="00E4381A" w:rsidRDefault="002F2612" w:rsidP="000579A3">
            <w:pPr>
              <w:rPr>
                <w:rStyle w:val="Hyperlink"/>
              </w:rPr>
            </w:pPr>
          </w:p>
          <w:p w14:paraId="75FC1799" w14:textId="77777777" w:rsidR="002F2612" w:rsidRDefault="002F2612" w:rsidP="000579A3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63224C27" w14:textId="77777777" w:rsidR="002F2612" w:rsidRPr="001773AA" w:rsidRDefault="002F2612" w:rsidP="000579A3"/>
        </w:tc>
        <w:tc>
          <w:tcPr>
            <w:tcW w:w="6470" w:type="dxa"/>
            <w:vAlign w:val="bottom"/>
          </w:tcPr>
          <w:p w14:paraId="35D072DF" w14:textId="77777777" w:rsidR="002F2612" w:rsidRDefault="002F2612" w:rsidP="000579A3">
            <w:pPr>
              <w:pStyle w:val="Title"/>
              <w:rPr>
                <w:sz w:val="52"/>
                <w:szCs w:val="52"/>
              </w:rPr>
            </w:pPr>
            <w:r w:rsidRPr="00F250BB">
              <w:rPr>
                <w:sz w:val="52"/>
                <w:szCs w:val="52"/>
              </w:rPr>
              <w:t>Manuel MENDEZ</w:t>
            </w:r>
          </w:p>
          <w:p w14:paraId="18D3B4C6" w14:textId="77777777" w:rsidR="002F2612" w:rsidRDefault="002F2612" w:rsidP="000579A3">
            <w:r>
              <w:t xml:space="preserve">Phone: 587-889-9306       Email: </w:t>
            </w:r>
            <w:r w:rsidRPr="001B2A1B">
              <w:t>manuellemendez@gmail.com</w:t>
            </w:r>
          </w:p>
          <w:p w14:paraId="0CCAC8A7" w14:textId="690A5C2A" w:rsidR="002F2612" w:rsidRDefault="002F2612" w:rsidP="000579A3"/>
          <w:p w14:paraId="183567B6" w14:textId="53128D5D" w:rsidR="002F2612" w:rsidRDefault="002F2612" w:rsidP="002F2612">
            <w:r w:rsidRPr="00F250BB">
              <w:rPr>
                <w:sz w:val="28"/>
                <w:szCs w:val="28"/>
              </w:rPr>
              <w:t xml:space="preserve">Full Stack </w:t>
            </w:r>
            <w:r w:rsidR="000B1453">
              <w:rPr>
                <w:sz w:val="28"/>
                <w:szCs w:val="28"/>
              </w:rPr>
              <w:t xml:space="preserve">Web </w:t>
            </w:r>
            <w:r w:rsidRPr="00F250BB">
              <w:rPr>
                <w:sz w:val="28"/>
                <w:szCs w:val="28"/>
              </w:rPr>
              <w:t>Developer</w:t>
            </w:r>
          </w:p>
          <w:p w14:paraId="468C4263" w14:textId="77777777" w:rsidR="00D35476" w:rsidRDefault="00D35476" w:rsidP="000579A3"/>
          <w:p w14:paraId="3E16E0A1" w14:textId="77777777" w:rsidR="002F2612" w:rsidRDefault="002F2612" w:rsidP="000579A3">
            <w:pPr>
              <w:pStyle w:val="Heading2"/>
            </w:pPr>
            <w:r>
              <w:t>Profile</w:t>
            </w:r>
          </w:p>
          <w:p w14:paraId="2B20CC1E" w14:textId="6509982B" w:rsidR="000B1453" w:rsidRPr="000B1453" w:rsidRDefault="000B1453" w:rsidP="000B1453">
            <w:pPr>
              <w:rPr>
                <w:lang w:val="en-CA"/>
              </w:rPr>
            </w:pPr>
            <w:r>
              <w:t xml:space="preserve">Innovative seeker. Excited to be at the deployment phase of my new career as a </w:t>
            </w:r>
            <w:r w:rsidR="00B03F3B">
              <w:t>Full Stack Web Developer.</w:t>
            </w:r>
          </w:p>
          <w:p w14:paraId="24437111" w14:textId="77777777" w:rsidR="000B1453" w:rsidRPr="000B1453" w:rsidRDefault="000B1453" w:rsidP="000B1453">
            <w:pPr>
              <w:rPr>
                <w:lang w:val="en-CA"/>
              </w:rPr>
            </w:pPr>
            <w:r w:rsidRPr="000B1453">
              <w:rPr>
                <w:lang w:val="en-CA"/>
              </w:rPr>
              <w:t xml:space="preserve">Big picture thinker interested in career encompassing technologies. Known for having a curious nature, the ability to learn quickly and a continuous improvement mindset. </w:t>
            </w:r>
          </w:p>
          <w:p w14:paraId="54623AD3" w14:textId="08B37826" w:rsidR="00D35476" w:rsidRPr="00D35476" w:rsidRDefault="00D35476" w:rsidP="000B1453"/>
        </w:tc>
      </w:tr>
      <w:tr w:rsidR="002F2612" w14:paraId="5425CC54" w14:textId="77777777" w:rsidTr="000579A3">
        <w:tc>
          <w:tcPr>
            <w:tcW w:w="3600" w:type="dxa"/>
          </w:tcPr>
          <w:p w14:paraId="213987BD" w14:textId="77777777" w:rsidR="002F2612" w:rsidRPr="00AD3F3A" w:rsidRDefault="002F2612" w:rsidP="000579A3">
            <w:pPr>
              <w:pStyle w:val="Heading3"/>
              <w:rPr>
                <w:rStyle w:val="background-details"/>
                <w:sz w:val="20"/>
                <w:szCs w:val="20"/>
              </w:rPr>
            </w:pPr>
            <w:r w:rsidRPr="00AD3F3A">
              <w:rPr>
                <w:rStyle w:val="background-details"/>
                <w:sz w:val="20"/>
                <w:szCs w:val="20"/>
              </w:rPr>
              <w:t>Technical Skills</w:t>
            </w:r>
          </w:p>
          <w:p w14:paraId="37192837" w14:textId="77777777" w:rsidR="002F2612" w:rsidRDefault="002F2612" w:rsidP="000579A3">
            <w:pPr>
              <w:rPr>
                <w:b/>
                <w:bCs/>
              </w:rPr>
            </w:pPr>
            <w:r>
              <w:rPr>
                <w:b/>
                <w:bCs/>
              </w:rPr>
              <w:t>Front-End</w:t>
            </w:r>
          </w:p>
          <w:p w14:paraId="5B28958E" w14:textId="77777777" w:rsidR="002F2612" w:rsidRPr="00AD3F3A" w:rsidRDefault="002F2612" w:rsidP="000579A3">
            <w:pPr>
              <w:pStyle w:val="ListParagraph"/>
              <w:numPr>
                <w:ilvl w:val="0"/>
                <w:numId w:val="8"/>
              </w:numPr>
            </w:pPr>
            <w:r w:rsidRPr="00AD3F3A">
              <w:t>HTML5</w:t>
            </w:r>
          </w:p>
          <w:p w14:paraId="3EFE3EAE" w14:textId="77777777" w:rsidR="002F2612" w:rsidRPr="00AD3F3A" w:rsidRDefault="002F2612" w:rsidP="000579A3">
            <w:pPr>
              <w:pStyle w:val="ListParagraph"/>
              <w:numPr>
                <w:ilvl w:val="0"/>
                <w:numId w:val="8"/>
              </w:numPr>
            </w:pPr>
            <w:r w:rsidRPr="00AD3F3A">
              <w:t>CSS3</w:t>
            </w:r>
          </w:p>
          <w:p w14:paraId="3AB767BD" w14:textId="77777777" w:rsidR="002F2612" w:rsidRDefault="002F2612" w:rsidP="000579A3">
            <w:pPr>
              <w:pStyle w:val="ListParagraph"/>
              <w:numPr>
                <w:ilvl w:val="0"/>
                <w:numId w:val="8"/>
              </w:numPr>
            </w:pPr>
            <w:r w:rsidRPr="00AD3F3A">
              <w:t>JavaScript (ES2017)</w:t>
            </w:r>
            <w:r>
              <w:t xml:space="preserve"> and DOM manipulation</w:t>
            </w:r>
          </w:p>
          <w:p w14:paraId="29137EED" w14:textId="77777777" w:rsidR="002F2612" w:rsidRPr="00AD3F3A" w:rsidRDefault="002F2612" w:rsidP="000579A3">
            <w:pPr>
              <w:pStyle w:val="ListParagraph"/>
              <w:numPr>
                <w:ilvl w:val="0"/>
                <w:numId w:val="8"/>
              </w:numPr>
            </w:pPr>
            <w:r>
              <w:t>UI and UX Design</w:t>
            </w:r>
          </w:p>
          <w:p w14:paraId="6BF90597" w14:textId="77777777" w:rsidR="002F2612" w:rsidRDefault="002F2612" w:rsidP="000579A3">
            <w:pPr>
              <w:rPr>
                <w:b/>
                <w:bCs/>
              </w:rPr>
            </w:pPr>
          </w:p>
          <w:p w14:paraId="4B58543C" w14:textId="77777777" w:rsidR="002F2612" w:rsidRDefault="002F2612" w:rsidP="000579A3">
            <w:pPr>
              <w:rPr>
                <w:b/>
                <w:bCs/>
              </w:rPr>
            </w:pPr>
            <w:r>
              <w:rPr>
                <w:b/>
                <w:bCs/>
              </w:rPr>
              <w:t>Frameworks</w:t>
            </w:r>
          </w:p>
          <w:p w14:paraId="16A46EAC" w14:textId="77777777" w:rsidR="002F2612" w:rsidRDefault="002F2612" w:rsidP="000579A3">
            <w:pPr>
              <w:pStyle w:val="ListParagraph"/>
              <w:numPr>
                <w:ilvl w:val="0"/>
                <w:numId w:val="9"/>
              </w:numPr>
            </w:pPr>
            <w:r>
              <w:t>React</w:t>
            </w:r>
          </w:p>
          <w:p w14:paraId="3D366D0A" w14:textId="77777777" w:rsidR="002F2612" w:rsidRDefault="002F2612" w:rsidP="000579A3">
            <w:pPr>
              <w:pStyle w:val="ListParagraph"/>
              <w:numPr>
                <w:ilvl w:val="0"/>
                <w:numId w:val="9"/>
              </w:numPr>
            </w:pPr>
            <w:r>
              <w:t>Node.js, Express</w:t>
            </w:r>
          </w:p>
          <w:p w14:paraId="6C01E715" w14:textId="77777777" w:rsidR="002F2612" w:rsidRPr="00AD3F3A" w:rsidRDefault="002F2612" w:rsidP="000579A3">
            <w:pPr>
              <w:pStyle w:val="ListParagraph"/>
              <w:numPr>
                <w:ilvl w:val="0"/>
                <w:numId w:val="9"/>
              </w:numPr>
            </w:pPr>
            <w:r>
              <w:t>Bootstrap</w:t>
            </w:r>
          </w:p>
          <w:p w14:paraId="200AF14A" w14:textId="77777777" w:rsidR="002F2612" w:rsidRPr="007B6614" w:rsidRDefault="002F2612" w:rsidP="000579A3">
            <w:pPr>
              <w:pStyle w:val="ListParagraph"/>
            </w:pPr>
          </w:p>
          <w:p w14:paraId="5ED763A5" w14:textId="77777777" w:rsidR="002F2612" w:rsidRDefault="002F2612" w:rsidP="000579A3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  <w:p w14:paraId="0816A0E3" w14:textId="77777777" w:rsidR="002F2612" w:rsidRPr="00AD3F3A" w:rsidRDefault="002F2612" w:rsidP="000579A3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NoSQL database MongoDB with Mongoose</w:t>
            </w:r>
          </w:p>
          <w:p w14:paraId="6726E62D" w14:textId="77777777" w:rsidR="002F2612" w:rsidRDefault="002F2612" w:rsidP="000579A3">
            <w:pPr>
              <w:rPr>
                <w:b/>
                <w:bCs/>
              </w:rPr>
            </w:pPr>
          </w:p>
          <w:p w14:paraId="5A5931A6" w14:textId="77777777" w:rsidR="002F2612" w:rsidRDefault="002F2612" w:rsidP="000579A3">
            <w:pPr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</w:p>
          <w:p w14:paraId="2AD29D53" w14:textId="01DF34FC" w:rsidR="002F2612" w:rsidRDefault="002F2612" w:rsidP="000579A3">
            <w:pPr>
              <w:pStyle w:val="ListParagraph"/>
              <w:numPr>
                <w:ilvl w:val="0"/>
                <w:numId w:val="10"/>
              </w:numPr>
            </w:pPr>
            <w:r w:rsidRPr="00AD3F3A">
              <w:t>Git</w:t>
            </w:r>
            <w:r>
              <w:t xml:space="preserve"> Workflow</w:t>
            </w:r>
            <w:r w:rsidRPr="00AD3F3A">
              <w:t xml:space="preserve"> and GitHub</w:t>
            </w:r>
          </w:p>
          <w:p w14:paraId="6B006968" w14:textId="77777777" w:rsidR="00B03F3B" w:rsidRDefault="00B03F3B" w:rsidP="00B03F3B">
            <w:pPr>
              <w:pStyle w:val="ListParagraph"/>
            </w:pPr>
          </w:p>
          <w:p w14:paraId="06EBCAC6" w14:textId="0AF2EFDA" w:rsidR="00B03F3B" w:rsidRDefault="00B03F3B" w:rsidP="00B03F3B">
            <w:pPr>
              <w:rPr>
                <w:b/>
                <w:bCs/>
              </w:rPr>
            </w:pPr>
            <w:r>
              <w:rPr>
                <w:b/>
                <w:bCs/>
              </w:rPr>
              <w:t>Other Tech Skills</w:t>
            </w:r>
          </w:p>
          <w:p w14:paraId="24E82C6E" w14:textId="07362A8E" w:rsidR="00B03F3B" w:rsidRPr="00B03F3B" w:rsidRDefault="00B03F3B" w:rsidP="00B03F3B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Use of JSON API packages</w:t>
            </w:r>
          </w:p>
          <w:p w14:paraId="440B3F62" w14:textId="25B57039" w:rsidR="00B03F3B" w:rsidRPr="00B03F3B" w:rsidRDefault="00B03F3B" w:rsidP="00B03F3B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Creating authentication API and RESTFUL API</w:t>
            </w:r>
          </w:p>
          <w:p w14:paraId="6CEA41D5" w14:textId="77777777" w:rsidR="002F2612" w:rsidRPr="007E217B" w:rsidRDefault="002F2612" w:rsidP="000579A3">
            <w:pPr>
              <w:rPr>
                <w:b/>
                <w:bCs/>
              </w:rPr>
            </w:pPr>
          </w:p>
          <w:p w14:paraId="71EC698F" w14:textId="77777777" w:rsidR="002F2612" w:rsidRPr="00AD3F3A" w:rsidRDefault="002F2612" w:rsidP="000579A3">
            <w:pPr>
              <w:pStyle w:val="Heading3"/>
              <w:rPr>
                <w:rStyle w:val="background-details"/>
                <w:sz w:val="20"/>
                <w:szCs w:val="20"/>
              </w:rPr>
            </w:pPr>
            <w:r w:rsidRPr="00AD3F3A">
              <w:rPr>
                <w:rStyle w:val="background-details"/>
                <w:sz w:val="20"/>
                <w:szCs w:val="20"/>
              </w:rPr>
              <w:t>Soft Skills</w:t>
            </w:r>
          </w:p>
          <w:p w14:paraId="159A836B" w14:textId="77777777" w:rsidR="002F2612" w:rsidRDefault="002F2612" w:rsidP="000579A3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Problem Solving Skills</w:t>
            </w:r>
          </w:p>
          <w:p w14:paraId="63B06C12" w14:textId="77777777" w:rsidR="002F2612" w:rsidRDefault="002F2612" w:rsidP="000579A3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Excellent Communication</w:t>
            </w:r>
          </w:p>
          <w:p w14:paraId="022EE455" w14:textId="77777777" w:rsidR="002F2612" w:rsidRDefault="002F2612" w:rsidP="000579A3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Passionate and fast Learner</w:t>
            </w:r>
          </w:p>
          <w:p w14:paraId="5BFA32AC" w14:textId="77777777" w:rsidR="002F2612" w:rsidRPr="001A52C0" w:rsidRDefault="002F2612" w:rsidP="000579A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caps/>
              </w:rPr>
            </w:pPr>
            <w:r>
              <w:t>Strong time management and decision-making skills</w:t>
            </w:r>
          </w:p>
          <w:p w14:paraId="2876C741" w14:textId="77777777" w:rsidR="002F2612" w:rsidRPr="00331B7C" w:rsidRDefault="002F2612" w:rsidP="000579A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caps/>
              </w:rPr>
            </w:pPr>
            <w:r>
              <w:t>Teamwork</w:t>
            </w:r>
          </w:p>
          <w:p w14:paraId="6FC6E020" w14:textId="77777777" w:rsidR="002F2612" w:rsidRDefault="002F2612" w:rsidP="000579A3">
            <w:pPr>
              <w:pStyle w:val="Heading3"/>
              <w:rPr>
                <w:rStyle w:val="background-details"/>
                <w:sz w:val="20"/>
                <w:szCs w:val="20"/>
              </w:rPr>
            </w:pPr>
            <w:r>
              <w:rPr>
                <w:b w:val="0"/>
                <w:bCs/>
              </w:rPr>
              <w:br/>
            </w:r>
            <w:r>
              <w:rPr>
                <w:rStyle w:val="background-details"/>
                <w:sz w:val="20"/>
                <w:szCs w:val="20"/>
              </w:rPr>
              <w:t xml:space="preserve">Languages </w:t>
            </w:r>
          </w:p>
          <w:p w14:paraId="3B9131D2" w14:textId="77777777" w:rsidR="002F2612" w:rsidRDefault="002F2612" w:rsidP="000579A3">
            <w:pPr>
              <w:pStyle w:val="ListParagraph"/>
              <w:numPr>
                <w:ilvl w:val="0"/>
                <w:numId w:val="14"/>
              </w:numPr>
            </w:pPr>
            <w:r>
              <w:t>English</w:t>
            </w:r>
          </w:p>
          <w:p w14:paraId="4C312B6A" w14:textId="77777777" w:rsidR="002F2612" w:rsidRDefault="002F2612" w:rsidP="000579A3">
            <w:pPr>
              <w:pStyle w:val="ListParagraph"/>
              <w:numPr>
                <w:ilvl w:val="0"/>
                <w:numId w:val="12"/>
              </w:numPr>
            </w:pPr>
            <w:r>
              <w:t>Spanish</w:t>
            </w:r>
          </w:p>
          <w:p w14:paraId="155B7174" w14:textId="77777777" w:rsidR="002F2612" w:rsidRPr="00BD628D" w:rsidRDefault="002F2612" w:rsidP="000579A3">
            <w:pPr>
              <w:pStyle w:val="ListParagraph"/>
            </w:pPr>
          </w:p>
          <w:p w14:paraId="701C30DA" w14:textId="77777777" w:rsidR="002F2612" w:rsidRPr="00AD3F3A" w:rsidRDefault="002F2612" w:rsidP="000579A3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048B0081" w14:textId="77777777" w:rsidR="002F2612" w:rsidRDefault="002F2612" w:rsidP="000579A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4A2DF36" w14:textId="77777777" w:rsidR="002F2612" w:rsidRDefault="002F2612" w:rsidP="000579A3">
            <w:pPr>
              <w:pStyle w:val="Heading2"/>
            </w:pPr>
            <w:r>
              <w:t>Work Experience</w:t>
            </w:r>
          </w:p>
          <w:p w14:paraId="5759FBCC" w14:textId="77777777" w:rsidR="002F2612" w:rsidRPr="004D333C" w:rsidRDefault="002F2612" w:rsidP="000579A3">
            <w:pPr>
              <w:rPr>
                <w:b/>
                <w:bCs/>
                <w:noProof/>
                <w:sz w:val="20"/>
                <w:szCs w:val="20"/>
              </w:rPr>
            </w:pPr>
            <w:r w:rsidRPr="004D333C">
              <w:rPr>
                <w:b/>
                <w:bCs/>
                <w:noProof/>
                <w:sz w:val="20"/>
                <w:szCs w:val="20"/>
              </w:rPr>
              <w:t xml:space="preserve">Personal Banking Associate, TD Canada Trust, Calgary Alberta </w:t>
            </w:r>
          </w:p>
          <w:p w14:paraId="321DB181" w14:textId="77777777" w:rsidR="002F2612" w:rsidRPr="00BD628D" w:rsidRDefault="002F2612" w:rsidP="000579A3">
            <w:pPr>
              <w:rPr>
                <w:rStyle w:val="background-details"/>
                <w:b/>
                <w:bCs/>
                <w:noProof/>
                <w:szCs w:val="18"/>
              </w:rPr>
            </w:pPr>
            <w:r w:rsidRPr="00BD628D">
              <w:rPr>
                <w:b/>
                <w:bCs/>
                <w:noProof/>
                <w:szCs w:val="18"/>
              </w:rPr>
              <w:t>April 2019 - Present</w:t>
            </w:r>
          </w:p>
          <w:p w14:paraId="382F6706" w14:textId="72C85BEF" w:rsidR="002F2612" w:rsidRDefault="002F2612" w:rsidP="000579A3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Help </w:t>
            </w:r>
            <w:r w:rsidR="00F64EA2">
              <w:t>clients</w:t>
            </w:r>
            <w:r>
              <w:t xml:space="preserve"> to reach their financial goals</w:t>
            </w:r>
          </w:p>
          <w:p w14:paraId="0D901DC3" w14:textId="0C7B380A" w:rsidR="002F2612" w:rsidRDefault="002F2612" w:rsidP="000579A3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Provide investment solutions</w:t>
            </w:r>
            <w:r w:rsidR="00F64EA2">
              <w:t xml:space="preserve"> to clients</w:t>
            </w:r>
          </w:p>
          <w:p w14:paraId="6CD26760" w14:textId="12CD0447" w:rsidR="002F2612" w:rsidRDefault="00B03F3B" w:rsidP="000579A3">
            <w:pPr>
              <w:pStyle w:val="ListParagraph"/>
              <w:numPr>
                <w:ilvl w:val="0"/>
                <w:numId w:val="11"/>
              </w:numPr>
            </w:pPr>
            <w:r>
              <w:t>Look and stablish investment from different resources</w:t>
            </w:r>
            <w:r w:rsidR="002F2612">
              <w:br/>
            </w:r>
          </w:p>
          <w:p w14:paraId="5ED4CE27" w14:textId="77777777" w:rsidR="002F2612" w:rsidRPr="004D333C" w:rsidRDefault="002F2612" w:rsidP="000579A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D333C">
              <w:rPr>
                <w:b/>
                <w:bCs/>
                <w:sz w:val="20"/>
                <w:szCs w:val="20"/>
              </w:rPr>
              <w:t>Customer Service Representative</w:t>
            </w:r>
            <w:r w:rsidRPr="004D333C">
              <w:rPr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4D333C">
              <w:rPr>
                <w:b/>
                <w:bCs/>
                <w:sz w:val="20"/>
                <w:szCs w:val="20"/>
              </w:rPr>
              <w:t>TD Canada Trust</w:t>
            </w:r>
            <w:r w:rsidRPr="004D333C">
              <w:rPr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4D333C">
              <w:rPr>
                <w:b/>
                <w:bCs/>
                <w:sz w:val="20"/>
                <w:szCs w:val="20"/>
              </w:rPr>
              <w:t>Calgary Alberta</w:t>
            </w:r>
          </w:p>
          <w:p w14:paraId="24F586CF" w14:textId="77777777" w:rsidR="002F2612" w:rsidRPr="00BD628D" w:rsidRDefault="002F2612" w:rsidP="000579A3">
            <w:pPr>
              <w:rPr>
                <w:rFonts w:ascii="Arial Narrow" w:hAnsi="Arial Narrow"/>
                <w:b/>
                <w:bCs/>
              </w:rPr>
            </w:pPr>
            <w:r w:rsidRPr="00BD628D">
              <w:rPr>
                <w:b/>
                <w:bCs/>
              </w:rPr>
              <w:t>November 2016 - April 201</w:t>
            </w:r>
            <w:r>
              <w:rPr>
                <w:b/>
                <w:bCs/>
              </w:rPr>
              <w:t>9</w:t>
            </w:r>
          </w:p>
          <w:p w14:paraId="7A418877" w14:textId="77777777" w:rsidR="002F2612" w:rsidRDefault="002F2612" w:rsidP="000579A3">
            <w:pPr>
              <w:numPr>
                <w:ilvl w:val="0"/>
                <w:numId w:val="11"/>
              </w:numPr>
              <w:rPr>
                <w:noProof/>
              </w:rPr>
            </w:pPr>
            <w:r>
              <w:t>Process financial transaction as per standardized operating procedures</w:t>
            </w:r>
          </w:p>
          <w:p w14:paraId="3F1D3232" w14:textId="77777777" w:rsidR="002F2612" w:rsidRPr="00B66C1D" w:rsidRDefault="002F2612" w:rsidP="000579A3">
            <w:pPr>
              <w:numPr>
                <w:ilvl w:val="0"/>
                <w:numId w:val="11"/>
              </w:numPr>
              <w:rPr>
                <w:noProof/>
              </w:rPr>
            </w:pPr>
            <w:r>
              <w:t>Respond and resolve customers’ concerns using standard procedures</w:t>
            </w:r>
          </w:p>
          <w:p w14:paraId="5E1B7078" w14:textId="77777777" w:rsidR="002F2612" w:rsidRDefault="002F2612" w:rsidP="000579A3">
            <w:pPr>
              <w:numPr>
                <w:ilvl w:val="0"/>
                <w:numId w:val="11"/>
              </w:numPr>
              <w:rPr>
                <w:noProof/>
              </w:rPr>
            </w:pPr>
            <w:r>
              <w:t>Connect personally with customers to advise them appropriately and clearly on banking solutions and processes</w:t>
            </w:r>
          </w:p>
          <w:p w14:paraId="5DB6904C" w14:textId="77777777" w:rsidR="002F2612" w:rsidRDefault="002F2612" w:rsidP="000579A3">
            <w:pPr>
              <w:pStyle w:val="Heading2"/>
            </w:pPr>
            <w:r>
              <w:t>Education</w:t>
            </w:r>
          </w:p>
          <w:p w14:paraId="3FCA923F" w14:textId="77777777" w:rsidR="002F2612" w:rsidRPr="00E6049F" w:rsidRDefault="002F2612" w:rsidP="000579A3">
            <w:pPr>
              <w:pStyle w:val="Heading4"/>
              <w:rPr>
                <w:sz w:val="20"/>
                <w:szCs w:val="20"/>
              </w:rPr>
            </w:pPr>
            <w:r w:rsidRPr="00E6049F">
              <w:rPr>
                <w:sz w:val="20"/>
                <w:szCs w:val="20"/>
              </w:rPr>
              <w:t>EVOLVEU</w:t>
            </w:r>
          </w:p>
          <w:p w14:paraId="59593E2C" w14:textId="77777777" w:rsidR="002F2612" w:rsidRDefault="002F2612" w:rsidP="000579A3">
            <w:pPr>
              <w:pStyle w:val="Date"/>
              <w:rPr>
                <w:b/>
                <w:bCs/>
              </w:rPr>
            </w:pPr>
            <w:r>
              <w:rPr>
                <w:b/>
                <w:bCs/>
              </w:rPr>
              <w:t xml:space="preserve">September </w:t>
            </w:r>
            <w:r w:rsidRPr="00E6049F">
              <w:rPr>
                <w:b/>
                <w:bCs/>
              </w:rPr>
              <w:t>2020</w:t>
            </w:r>
            <w:r>
              <w:rPr>
                <w:b/>
                <w:bCs/>
              </w:rPr>
              <w:t>- February 2021</w:t>
            </w:r>
            <w:r>
              <w:rPr>
                <w:b/>
                <w:bCs/>
              </w:rPr>
              <w:br/>
            </w:r>
          </w:p>
          <w:p w14:paraId="4FB2FC2B" w14:textId="77777777" w:rsidR="002F2612" w:rsidRPr="002F2612" w:rsidRDefault="002F2612" w:rsidP="000579A3">
            <w:pPr>
              <w:rPr>
                <w:sz w:val="20"/>
                <w:szCs w:val="20"/>
              </w:rPr>
            </w:pPr>
            <w:r w:rsidRPr="002F2612">
              <w:rPr>
                <w:rStyle w:val="background-details"/>
                <w:b/>
                <w:bCs/>
                <w:sz w:val="20"/>
                <w:szCs w:val="20"/>
              </w:rPr>
              <w:t>Project base Full-Stack Web Applications</w:t>
            </w:r>
          </w:p>
          <w:p w14:paraId="2E9C35A6" w14:textId="42743412" w:rsidR="00C803C2" w:rsidRDefault="002F2612" w:rsidP="000579A3">
            <w:r>
              <w:rPr>
                <w:rStyle w:val="background-details"/>
              </w:rPr>
              <w:t>Currently enrolled in a full-time 6-month course w</w:t>
            </w:r>
            <w:r>
              <w:t>ith engaging, project-based remote and in-classroom learning experiences that blend both technical and non-technical skill development</w:t>
            </w:r>
            <w:r>
              <w:rPr>
                <w:rStyle w:val="background-details"/>
              </w:rPr>
              <w:t xml:space="preserve"> needed to become a Full Stack Developer</w:t>
            </w:r>
            <w:r>
              <w:t xml:space="preserve"> in an ever-changing digital economy</w:t>
            </w:r>
            <w:r>
              <w:rPr>
                <w:rStyle w:val="background-details"/>
              </w:rPr>
              <w:t xml:space="preserve">. </w:t>
            </w:r>
            <w:r>
              <w:br/>
            </w:r>
            <w:r>
              <w:br/>
              <w:t>Developing best practices in:  Responsive Design, DevOps, Test Driven Development (TDD), Application Architecture, Agile, Change Management, Software Development Lifecycle (SDLC), and Human Interfaces.</w:t>
            </w:r>
          </w:p>
          <w:p w14:paraId="7EFE7A6A" w14:textId="77777777" w:rsidR="00C803C2" w:rsidRDefault="00C803C2" w:rsidP="000579A3"/>
          <w:p w14:paraId="2080E3D3" w14:textId="6819F2B1" w:rsidR="002F2612" w:rsidRDefault="00C803C2" w:rsidP="000579A3">
            <w:r>
              <w:t>Developed a full-stack web application, "</w:t>
            </w:r>
            <w:r>
              <w:t>Happy Times</w:t>
            </w:r>
            <w:r>
              <w:t xml:space="preserve">", using </w:t>
            </w:r>
            <w:r w:rsidR="00F64EA2">
              <w:t xml:space="preserve">Google Map and </w:t>
            </w:r>
            <w:r>
              <w:t xml:space="preserve">React that allows users to explore various </w:t>
            </w:r>
            <w:r w:rsidR="00F64EA2">
              <w:t>happy hour menus in the city</w:t>
            </w:r>
            <w:r>
              <w:t>. User's progress is stored on a backend created using Node and MongoDB.</w:t>
            </w:r>
            <w:r w:rsidR="002F2612">
              <w:rPr>
                <w:rStyle w:val="background-details"/>
              </w:rPr>
              <w:br/>
            </w:r>
          </w:p>
          <w:p w14:paraId="0BB0E634" w14:textId="77777777" w:rsidR="002F2612" w:rsidRPr="00E6049F" w:rsidRDefault="002F2612" w:rsidP="000579A3">
            <w:pPr>
              <w:rPr>
                <w:b/>
                <w:bCs/>
                <w:caps/>
                <w:sz w:val="20"/>
                <w:szCs w:val="20"/>
                <w:u w:val="single"/>
              </w:rPr>
            </w:pPr>
            <w:r w:rsidRPr="00E6049F">
              <w:rPr>
                <w:b/>
                <w:bCs/>
                <w:caps/>
                <w:sz w:val="20"/>
                <w:szCs w:val="20"/>
              </w:rPr>
              <w:t>Canadian securities institute</w:t>
            </w:r>
          </w:p>
          <w:p w14:paraId="733222B3" w14:textId="33171C0C" w:rsidR="00F64EA2" w:rsidRPr="00BD628D" w:rsidRDefault="002F2612" w:rsidP="00F64EA2">
            <w:pPr>
              <w:rPr>
                <w:szCs w:val="18"/>
              </w:rPr>
            </w:pPr>
            <w:r>
              <w:rPr>
                <w:b/>
                <w:bCs/>
              </w:rPr>
              <w:t xml:space="preserve">January </w:t>
            </w:r>
            <w:r w:rsidRPr="009E378D">
              <w:rPr>
                <w:b/>
                <w:bCs/>
              </w:rPr>
              <w:t>2019</w:t>
            </w:r>
            <w:r w:rsidR="00F64EA2" w:rsidRPr="00BD628D">
              <w:rPr>
                <w:rFonts w:eastAsia="Times New Roman" w:cs="Times New Roman"/>
                <w:szCs w:val="18"/>
              </w:rPr>
              <w:t xml:space="preserve"> </w:t>
            </w:r>
            <w:r w:rsidR="00F64EA2" w:rsidRPr="00BD628D">
              <w:rPr>
                <w:rFonts w:eastAsia="Times New Roman" w:cs="Times New Roman"/>
                <w:szCs w:val="18"/>
              </w:rPr>
              <w:t>Investment Funds in Canada (IFC) 2019</w:t>
            </w:r>
          </w:p>
          <w:p w14:paraId="1C7C167C" w14:textId="656A1E3E" w:rsidR="002F2612" w:rsidRPr="009E378D" w:rsidRDefault="002F2612" w:rsidP="000579A3">
            <w:pPr>
              <w:pStyle w:val="Date"/>
              <w:rPr>
                <w:b/>
                <w:bCs/>
              </w:rPr>
            </w:pPr>
          </w:p>
          <w:p w14:paraId="7F9F7FEA" w14:textId="77777777" w:rsidR="002F2612" w:rsidRDefault="002F2612" w:rsidP="000579A3"/>
          <w:p w14:paraId="24FB34D0" w14:textId="77777777" w:rsidR="002F2612" w:rsidRPr="008A4719" w:rsidRDefault="002F2612" w:rsidP="000579A3"/>
        </w:tc>
      </w:tr>
    </w:tbl>
    <w:p w14:paraId="4EDD2DF9" w14:textId="77777777" w:rsidR="002F2612" w:rsidRPr="002F2612" w:rsidRDefault="002F2612" w:rsidP="002F2612"/>
    <w:sectPr w:rsidR="002F2612" w:rsidRPr="002F2612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64F19" w14:textId="77777777" w:rsidR="00B71A14" w:rsidRDefault="00B71A14" w:rsidP="000C45FF">
      <w:r>
        <w:separator/>
      </w:r>
    </w:p>
  </w:endnote>
  <w:endnote w:type="continuationSeparator" w:id="0">
    <w:p w14:paraId="3BF3D908" w14:textId="77777777" w:rsidR="00B71A14" w:rsidRDefault="00B71A1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DCF5C" w14:textId="77777777" w:rsidR="00B71A14" w:rsidRDefault="00B71A14" w:rsidP="000C45FF">
      <w:r>
        <w:separator/>
      </w:r>
    </w:p>
  </w:footnote>
  <w:footnote w:type="continuationSeparator" w:id="0">
    <w:p w14:paraId="44A02809" w14:textId="77777777" w:rsidR="00B71A14" w:rsidRDefault="00B71A1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58554" w14:textId="72674EC3" w:rsidR="000C45FF" w:rsidRDefault="000C45FF" w:rsidP="001434EE">
    <w:pPr>
      <w:pStyle w:val="Header"/>
      <w:tabs>
        <w:tab w:val="clear" w:pos="4680"/>
        <w:tab w:val="clear" w:pos="9360"/>
        <w:tab w:val="left" w:pos="2225"/>
        <w:tab w:val="left" w:pos="906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37C9F27" wp14:editId="74F77C6D">
          <wp:simplePos x="0" y="0"/>
          <wp:positionH relativeFrom="margin">
            <wp:align>center</wp:align>
          </wp:positionH>
          <wp:positionV relativeFrom="page">
            <wp:posOffset>-1613131</wp:posOffset>
          </wp:positionV>
          <wp:extent cx="7259955" cy="11332236"/>
          <wp:effectExtent l="0" t="0" r="0" b="254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5" cy="11332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34E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5118"/>
    <w:multiLevelType w:val="hybridMultilevel"/>
    <w:tmpl w:val="BE1CB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47A9"/>
    <w:multiLevelType w:val="hybridMultilevel"/>
    <w:tmpl w:val="ADF62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78E5"/>
    <w:multiLevelType w:val="hybridMultilevel"/>
    <w:tmpl w:val="854E6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C0249"/>
    <w:multiLevelType w:val="hybridMultilevel"/>
    <w:tmpl w:val="D8F863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B02BC"/>
    <w:multiLevelType w:val="hybridMultilevel"/>
    <w:tmpl w:val="4DAE8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3531"/>
    <w:multiLevelType w:val="hybridMultilevel"/>
    <w:tmpl w:val="F3F801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621E9"/>
    <w:multiLevelType w:val="hybridMultilevel"/>
    <w:tmpl w:val="FFFFFFFF"/>
    <w:lvl w:ilvl="0" w:tplc="3B080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82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2F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CE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67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E7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80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0F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6C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1EC4"/>
    <w:multiLevelType w:val="hybridMultilevel"/>
    <w:tmpl w:val="D5001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E6751"/>
    <w:multiLevelType w:val="hybridMultilevel"/>
    <w:tmpl w:val="C06C9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7425A"/>
    <w:multiLevelType w:val="hybridMultilevel"/>
    <w:tmpl w:val="4C1AD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B39BC"/>
    <w:multiLevelType w:val="hybridMultilevel"/>
    <w:tmpl w:val="3A8EA96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C25036"/>
    <w:multiLevelType w:val="hybridMultilevel"/>
    <w:tmpl w:val="FFFFFFFF"/>
    <w:lvl w:ilvl="0" w:tplc="C51C5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A6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C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20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43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83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A4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C8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CB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927DD"/>
    <w:multiLevelType w:val="hybridMultilevel"/>
    <w:tmpl w:val="F0CC8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138F2"/>
    <w:multiLevelType w:val="hybridMultilevel"/>
    <w:tmpl w:val="BC56D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8"/>
  </w:num>
  <w:num w:numId="5">
    <w:abstractNumId w:val="1"/>
  </w:num>
  <w:num w:numId="6">
    <w:abstractNumId w:val="11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6F"/>
    <w:rsid w:val="00036450"/>
    <w:rsid w:val="00094499"/>
    <w:rsid w:val="000B1453"/>
    <w:rsid w:val="000C45FF"/>
    <w:rsid w:val="000E3FD1"/>
    <w:rsid w:val="00112054"/>
    <w:rsid w:val="00120340"/>
    <w:rsid w:val="001434EE"/>
    <w:rsid w:val="001525E1"/>
    <w:rsid w:val="001773AA"/>
    <w:rsid w:val="00180329"/>
    <w:rsid w:val="0019001F"/>
    <w:rsid w:val="001A52C0"/>
    <w:rsid w:val="001A74A5"/>
    <w:rsid w:val="001B2A1B"/>
    <w:rsid w:val="001B2ABD"/>
    <w:rsid w:val="001E0391"/>
    <w:rsid w:val="001E1759"/>
    <w:rsid w:val="001F1ECC"/>
    <w:rsid w:val="002025DB"/>
    <w:rsid w:val="002400EB"/>
    <w:rsid w:val="00256CF7"/>
    <w:rsid w:val="00281FD5"/>
    <w:rsid w:val="002E2CAE"/>
    <w:rsid w:val="002F2612"/>
    <w:rsid w:val="0030481B"/>
    <w:rsid w:val="003156FC"/>
    <w:rsid w:val="003254B5"/>
    <w:rsid w:val="0037121F"/>
    <w:rsid w:val="003A6B7D"/>
    <w:rsid w:val="003B06CA"/>
    <w:rsid w:val="003D2335"/>
    <w:rsid w:val="004071FC"/>
    <w:rsid w:val="00445947"/>
    <w:rsid w:val="004813B3"/>
    <w:rsid w:val="00496591"/>
    <w:rsid w:val="004C63E4"/>
    <w:rsid w:val="004D3011"/>
    <w:rsid w:val="004D333C"/>
    <w:rsid w:val="00510E5E"/>
    <w:rsid w:val="005262AC"/>
    <w:rsid w:val="00585CFD"/>
    <w:rsid w:val="005E39D5"/>
    <w:rsid w:val="00600670"/>
    <w:rsid w:val="0062123A"/>
    <w:rsid w:val="00646E75"/>
    <w:rsid w:val="0066139E"/>
    <w:rsid w:val="00674F56"/>
    <w:rsid w:val="006771D0"/>
    <w:rsid w:val="006B3AE0"/>
    <w:rsid w:val="00715FCB"/>
    <w:rsid w:val="00743101"/>
    <w:rsid w:val="007775E1"/>
    <w:rsid w:val="007867A0"/>
    <w:rsid w:val="007927F5"/>
    <w:rsid w:val="007B6614"/>
    <w:rsid w:val="007E217B"/>
    <w:rsid w:val="00802CA0"/>
    <w:rsid w:val="00873590"/>
    <w:rsid w:val="008A4719"/>
    <w:rsid w:val="009260CD"/>
    <w:rsid w:val="00952C25"/>
    <w:rsid w:val="009E378D"/>
    <w:rsid w:val="00A2118D"/>
    <w:rsid w:val="00AD3F3A"/>
    <w:rsid w:val="00AD76E2"/>
    <w:rsid w:val="00B03F3B"/>
    <w:rsid w:val="00B20152"/>
    <w:rsid w:val="00B359E4"/>
    <w:rsid w:val="00B57D98"/>
    <w:rsid w:val="00B66C1D"/>
    <w:rsid w:val="00B70850"/>
    <w:rsid w:val="00B71A14"/>
    <w:rsid w:val="00BB0609"/>
    <w:rsid w:val="00BD628D"/>
    <w:rsid w:val="00C066B6"/>
    <w:rsid w:val="00C37BA1"/>
    <w:rsid w:val="00C4674C"/>
    <w:rsid w:val="00C506CF"/>
    <w:rsid w:val="00C72BED"/>
    <w:rsid w:val="00C803C2"/>
    <w:rsid w:val="00C9578B"/>
    <w:rsid w:val="00CB0055"/>
    <w:rsid w:val="00D23848"/>
    <w:rsid w:val="00D2522B"/>
    <w:rsid w:val="00D35476"/>
    <w:rsid w:val="00D422DE"/>
    <w:rsid w:val="00D5459D"/>
    <w:rsid w:val="00D90598"/>
    <w:rsid w:val="00DA1F4D"/>
    <w:rsid w:val="00DD172A"/>
    <w:rsid w:val="00E1753A"/>
    <w:rsid w:val="00E25A26"/>
    <w:rsid w:val="00E4381A"/>
    <w:rsid w:val="00E55D74"/>
    <w:rsid w:val="00E6049F"/>
    <w:rsid w:val="00EE0833"/>
    <w:rsid w:val="00F227FA"/>
    <w:rsid w:val="00F250BB"/>
    <w:rsid w:val="00F3224B"/>
    <w:rsid w:val="00F60274"/>
    <w:rsid w:val="00F64EA2"/>
    <w:rsid w:val="00F72F6F"/>
    <w:rsid w:val="00F77FB9"/>
    <w:rsid w:val="00F8265B"/>
    <w:rsid w:val="00FB068F"/>
    <w:rsid w:val="00F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0A5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A4719"/>
    <w:rPr>
      <w:color w:val="704404" w:themeColor="followedHyperlink"/>
      <w:u w:val="single"/>
    </w:rPr>
  </w:style>
  <w:style w:type="character" w:customStyle="1" w:styleId="background-details">
    <w:name w:val="background-details"/>
    <w:basedOn w:val="DefaultParagraphFont"/>
    <w:rsid w:val="00B66C1D"/>
  </w:style>
  <w:style w:type="paragraph" w:styleId="ListParagraph">
    <w:name w:val="List Paragraph"/>
    <w:basedOn w:val="Normal"/>
    <w:uiPriority w:val="34"/>
    <w:qFormat/>
    <w:rsid w:val="00B6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manuellemende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2020-11-23T00:16:00Z</dcterms:created>
  <dcterms:modified xsi:type="dcterms:W3CDTF">2020-11-23T08:25:00Z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